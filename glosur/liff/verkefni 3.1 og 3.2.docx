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36657" w14:textId="77777777" w:rsidR="0075188B" w:rsidRDefault="004854EE">
      <w:pPr>
        <w:pStyle w:val="Standard"/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bookmarkStart w:id="0" w:name="_GoBack"/>
      <w:bookmarkEnd w:id="0"/>
      <w:r>
        <w:rPr>
          <w:rFonts w:ascii="Calibri" w:hAnsi="Calibri" w:cs="Calibri"/>
          <w:b/>
          <w:bCs/>
          <w:sz w:val="28"/>
          <w:szCs w:val="28"/>
        </w:rPr>
        <w:t xml:space="preserve">Verkefni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úr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kafla 3.1 og 3.2</w:t>
      </w:r>
    </w:p>
    <w:p w14:paraId="1C79CA1C" w14:textId="77777777" w:rsidR="0075188B" w:rsidRDefault="0075188B">
      <w:pPr>
        <w:pStyle w:val="Standard"/>
        <w:spacing w:line="360" w:lineRule="auto"/>
        <w:jc w:val="center"/>
        <w:rPr>
          <w:rFonts w:ascii="Calibri" w:hAnsi="Calibri" w:cs="Calibri"/>
          <w:b/>
          <w:bCs/>
        </w:rPr>
      </w:pPr>
    </w:p>
    <w:p w14:paraId="074B57FC" w14:textId="77777777" w:rsidR="0075188B" w:rsidRDefault="004854EE">
      <w:pPr>
        <w:pStyle w:val="Standard"/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Nafn_________________________________________   Bekkur____________________</w:t>
      </w:r>
    </w:p>
    <w:p w14:paraId="707B20C8" w14:textId="77777777" w:rsidR="0075188B" w:rsidRDefault="0075188B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</w:p>
    <w:p w14:paraId="3EA58860" w14:textId="77777777" w:rsidR="0075188B" w:rsidRDefault="004854EE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 Frumum er skipt í tvo flokka, hvaða flokkar eru þetta og hvað einkennir hvorn flokk fyrir sig?</w:t>
      </w:r>
    </w:p>
    <w:p w14:paraId="6F6D9E1E" w14:textId="77777777" w:rsidR="0075188B" w:rsidRDefault="004854EE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alibri" w:hAnsi="Calibri" w:cs="Calibri"/>
          <w:sz w:val="22"/>
          <w:szCs w:val="22"/>
        </w:rPr>
        <w:t>____________________________________________________________________________________________</w:t>
      </w:r>
    </w:p>
    <w:p w14:paraId="5B57DD88" w14:textId="77777777" w:rsidR="0075188B" w:rsidRDefault="0075188B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</w:p>
    <w:p w14:paraId="54DA9554" w14:textId="77777777" w:rsidR="0075188B" w:rsidRDefault="004854EE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 Hver var fyrstur til að lýsa örverum?</w:t>
      </w:r>
    </w:p>
    <w:p w14:paraId="609F9912" w14:textId="77777777" w:rsidR="0075188B" w:rsidRDefault="004854EE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_______________________________________________________________________________________</w:t>
      </w:r>
    </w:p>
    <w:p w14:paraId="65C03468" w14:textId="77777777" w:rsidR="0075188B" w:rsidRDefault="0075188B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</w:p>
    <w:p w14:paraId="19A77710" w14:textId="77777777" w:rsidR="0075188B" w:rsidRDefault="004854EE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3. Hver kom með hugtakið fruma (</w:t>
      </w:r>
      <w:proofErr w:type="spellStart"/>
      <w:r>
        <w:rPr>
          <w:rFonts w:ascii="Calibri" w:hAnsi="Calibri" w:cs="Calibri"/>
          <w:sz w:val="22"/>
          <w:szCs w:val="22"/>
        </w:rPr>
        <w:t>cell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488F6F43" w14:textId="77777777" w:rsidR="0075188B" w:rsidRDefault="004854EE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_______________________________________________________________________________________</w:t>
      </w:r>
    </w:p>
    <w:p w14:paraId="41AC3DFF" w14:textId="77777777" w:rsidR="0075188B" w:rsidRDefault="0075188B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</w:p>
    <w:p w14:paraId="07D3459E" w14:textId="77777777" w:rsidR="0075188B" w:rsidRDefault="004854EE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4. Hver eru þrír hlutar frumukenningarinnar?</w:t>
      </w:r>
    </w:p>
    <w:p w14:paraId="4F227A0A" w14:textId="77777777" w:rsidR="0075188B" w:rsidRDefault="004854EE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____________________________________________________________________________________________________________________</w:t>
      </w:r>
      <w:r>
        <w:rPr>
          <w:rFonts w:ascii="Calibri" w:hAnsi="Calibri" w:cs="Calibri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8B0C1F2" w14:textId="77777777" w:rsidR="0075188B" w:rsidRDefault="0075188B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</w:p>
    <w:p w14:paraId="300D6BD5" w14:textId="77777777" w:rsidR="0075188B" w:rsidRDefault="0075188B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</w:p>
    <w:p w14:paraId="0DEE9B3B" w14:textId="77777777" w:rsidR="0075188B" w:rsidRDefault="004854EE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5. Hvað eru </w:t>
      </w:r>
      <w:r>
        <w:rPr>
          <w:rFonts w:ascii="Calibri" w:hAnsi="Calibri" w:cs="Calibri"/>
          <w:sz w:val="22"/>
          <w:szCs w:val="22"/>
        </w:rPr>
        <w:t>ALLAR frumur með?</w:t>
      </w:r>
    </w:p>
    <w:p w14:paraId="15C5D98A" w14:textId="77777777" w:rsidR="0075188B" w:rsidRDefault="004854EE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alibri" w:hAnsi="Calibri" w:cs="Calibri"/>
          <w:sz w:val="22"/>
          <w:szCs w:val="22"/>
        </w:rPr>
        <w:t>_______________________</w:t>
      </w:r>
    </w:p>
    <w:p w14:paraId="623731F6" w14:textId="77777777" w:rsidR="0075188B" w:rsidRDefault="0075188B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</w:p>
    <w:p w14:paraId="7A84985C" w14:textId="77777777" w:rsidR="0075188B" w:rsidRDefault="0075188B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</w:p>
    <w:p w14:paraId="4BD5F423" w14:textId="77777777" w:rsidR="0075188B" w:rsidRDefault="004854EE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6. Hversu stórar eru frumur? Hver er mælieining þeirra? En frumulíffæra?</w:t>
      </w:r>
    </w:p>
    <w:p w14:paraId="6A03C026" w14:textId="77777777" w:rsidR="0075188B" w:rsidRDefault="004854EE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_____________________________________________________________________________________________________________________________________________________________</w:t>
      </w:r>
      <w:r>
        <w:rPr>
          <w:rFonts w:ascii="Calibri" w:hAnsi="Calibri" w:cs="Calibri"/>
          <w:sz w:val="22"/>
          <w:szCs w:val="22"/>
        </w:rPr>
        <w:t>________________________________________________________________________________________________________</w:t>
      </w:r>
    </w:p>
    <w:p w14:paraId="2CEF5F0D" w14:textId="77777777" w:rsidR="0075188B" w:rsidRDefault="0075188B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</w:p>
    <w:p w14:paraId="761E491D" w14:textId="77777777" w:rsidR="0075188B" w:rsidRDefault="0075188B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</w:p>
    <w:p w14:paraId="02E7E41C" w14:textId="77777777" w:rsidR="0075188B" w:rsidRDefault="0075188B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</w:p>
    <w:p w14:paraId="1526C258" w14:textId="77777777" w:rsidR="0075188B" w:rsidRDefault="004854EE">
      <w:pPr>
        <w:pStyle w:val="Standard"/>
        <w:numPr>
          <w:ilvl w:val="0"/>
          <w:numId w:val="1"/>
        </w:numPr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a) Hvaða gerð frumu er á myndinni? __________________________________</w:t>
      </w:r>
    </w:p>
    <w:p w14:paraId="0AFA57FB" w14:textId="77777777" w:rsidR="0075188B" w:rsidRDefault="004854EE">
      <w:pPr>
        <w:pStyle w:val="Standard"/>
        <w:spacing w:line="360" w:lineRule="auto"/>
      </w:pPr>
      <w:r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295D9DE" wp14:editId="69D3D045">
            <wp:simplePos x="0" y="0"/>
            <wp:positionH relativeFrom="margin">
              <wp:align>left</wp:align>
            </wp:positionH>
            <wp:positionV relativeFrom="paragraph">
              <wp:posOffset>132075</wp:posOffset>
            </wp:positionV>
            <wp:extent cx="3600358" cy="4572000"/>
            <wp:effectExtent l="0" t="0" r="92" b="0"/>
            <wp:wrapTight wrapText="bothSides">
              <wp:wrapPolygon edited="0">
                <wp:start x="0" y="0"/>
                <wp:lineTo x="0" y="21510"/>
                <wp:lineTo x="21490" y="21510"/>
                <wp:lineTo x="21490" y="0"/>
                <wp:lineTo x="0" y="0"/>
              </wp:wrapPolygon>
            </wp:wrapTight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358" cy="4572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sz w:val="22"/>
          <w:szCs w:val="22"/>
        </w:rPr>
        <w:t xml:space="preserve">b) Settu réttar tölur við rétta frumuhluta: </w:t>
      </w:r>
    </w:p>
    <w:p w14:paraId="410DF088" w14:textId="77777777" w:rsidR="0075188B" w:rsidRDefault="004854EE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festiþræðir ____ </w:t>
      </w:r>
    </w:p>
    <w:p w14:paraId="4ED15BA9" w14:textId="77777777" w:rsidR="0075188B" w:rsidRDefault="004854EE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frumuhimna ___</w:t>
      </w:r>
      <w:r>
        <w:rPr>
          <w:rFonts w:ascii="Calibri" w:hAnsi="Calibri" w:cs="Calibri"/>
          <w:sz w:val="22"/>
          <w:szCs w:val="22"/>
        </w:rPr>
        <w:t xml:space="preserve">_ </w:t>
      </w:r>
    </w:p>
    <w:p w14:paraId="50B63C75" w14:textId="77777777" w:rsidR="0075188B" w:rsidRDefault="004854EE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frumuveggur ____</w:t>
      </w:r>
    </w:p>
    <w:p w14:paraId="7A3A3B14" w14:textId="77777777" w:rsidR="0075188B" w:rsidRDefault="004854EE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hjúpur ____ </w:t>
      </w:r>
    </w:p>
    <w:p w14:paraId="26F961A8" w14:textId="77777777" w:rsidR="0075188B" w:rsidRDefault="004854EE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litningur ____ </w:t>
      </w:r>
    </w:p>
    <w:p w14:paraId="48243961" w14:textId="77777777" w:rsidR="0075188B" w:rsidRDefault="004854EE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netkorn (ríbósóm) ____ </w:t>
      </w:r>
    </w:p>
    <w:p w14:paraId="30BA25CA" w14:textId="77777777" w:rsidR="0075188B" w:rsidRDefault="004854EE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svipa ____ </w:t>
      </w:r>
    </w:p>
    <w:p w14:paraId="70489145" w14:textId="77777777" w:rsidR="0075188B" w:rsidRDefault="004854EE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umfrymi ____</w:t>
      </w:r>
    </w:p>
    <w:p w14:paraId="2AF9EA92" w14:textId="77777777" w:rsidR="0075188B" w:rsidRDefault="0075188B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</w:p>
    <w:p w14:paraId="50A8A919" w14:textId="77777777" w:rsidR="0075188B" w:rsidRDefault="0075188B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</w:p>
    <w:p w14:paraId="716BF78D" w14:textId="77777777" w:rsidR="0075188B" w:rsidRDefault="0075188B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</w:p>
    <w:p w14:paraId="5604C366" w14:textId="77777777" w:rsidR="0075188B" w:rsidRDefault="0075188B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</w:p>
    <w:p w14:paraId="0FC8FE8B" w14:textId="77777777" w:rsidR="0075188B" w:rsidRDefault="0075188B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</w:p>
    <w:p w14:paraId="2CD9CFD9" w14:textId="77777777" w:rsidR="0075188B" w:rsidRDefault="0075188B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</w:p>
    <w:p w14:paraId="3B0777E5" w14:textId="77777777" w:rsidR="0075188B" w:rsidRDefault="0075188B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</w:p>
    <w:p w14:paraId="288F71A5" w14:textId="77777777" w:rsidR="0075188B" w:rsidRDefault="0075188B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</w:p>
    <w:p w14:paraId="22079E89" w14:textId="77777777" w:rsidR="0075188B" w:rsidRDefault="0075188B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</w:p>
    <w:p w14:paraId="1959AE36" w14:textId="77777777" w:rsidR="0075188B" w:rsidRDefault="0075188B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</w:p>
    <w:p w14:paraId="207D0930" w14:textId="77777777" w:rsidR="0075188B" w:rsidRDefault="004854EE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8. Berðu saman heilkjörnunga, raunbakteríur og fornbakteríur</w:t>
      </w:r>
    </w:p>
    <w:tbl>
      <w:tblPr>
        <w:tblW w:w="96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7"/>
      </w:tblGrid>
      <w:tr w:rsidR="0075188B" w14:paraId="0DA11BE2" w14:textId="77777777">
        <w:tblPrEx>
          <w:tblCellMar>
            <w:top w:w="0" w:type="dxa"/>
            <w:bottom w:w="0" w:type="dxa"/>
          </w:tblCellMar>
        </w:tblPrEx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6396C" w14:textId="77777777" w:rsidR="0075188B" w:rsidRDefault="0075188B">
            <w:pPr>
              <w:pStyle w:val="Standard"/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5CCE8" w14:textId="77777777" w:rsidR="0075188B" w:rsidRDefault="004854EE">
            <w:pPr>
              <w:pStyle w:val="Standard"/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Fornbakteríur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2D70C" w14:textId="77777777" w:rsidR="0075188B" w:rsidRDefault="004854EE">
            <w:pPr>
              <w:pStyle w:val="Standard"/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Raunbakteríur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09717" w14:textId="77777777" w:rsidR="0075188B" w:rsidRDefault="004854EE">
            <w:pPr>
              <w:pStyle w:val="Standard"/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Heilkjörnungar</w:t>
            </w:r>
          </w:p>
        </w:tc>
      </w:tr>
      <w:tr w:rsidR="0075188B" w14:paraId="154381DC" w14:textId="77777777">
        <w:tblPrEx>
          <w:tblCellMar>
            <w:top w:w="0" w:type="dxa"/>
            <w:bottom w:w="0" w:type="dxa"/>
          </w:tblCellMar>
        </w:tblPrEx>
        <w:trPr>
          <w:trHeight w:val="105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76E5C" w14:textId="77777777" w:rsidR="0075188B" w:rsidRDefault="004854EE">
            <w:pPr>
              <w:pStyle w:val="Standard"/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Frumuveggur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1C7A5" w14:textId="77777777" w:rsidR="0075188B" w:rsidRDefault="0075188B">
            <w:pPr>
              <w:pStyle w:val="Standard"/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</w:p>
          <w:p w14:paraId="3524C11C" w14:textId="77777777" w:rsidR="0075188B" w:rsidRDefault="0075188B">
            <w:pPr>
              <w:pStyle w:val="Standard"/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</w:p>
          <w:p w14:paraId="5E11238A" w14:textId="77777777" w:rsidR="0075188B" w:rsidRDefault="0075188B">
            <w:pPr>
              <w:pStyle w:val="Standard"/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D5334" w14:textId="77777777" w:rsidR="0075188B" w:rsidRDefault="0075188B">
            <w:pPr>
              <w:pStyle w:val="Standard"/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DC537" w14:textId="77777777" w:rsidR="0075188B" w:rsidRDefault="0075188B">
            <w:pPr>
              <w:pStyle w:val="Standard"/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188B" w14:paraId="0CC4545D" w14:textId="77777777">
        <w:tblPrEx>
          <w:tblCellMar>
            <w:top w:w="0" w:type="dxa"/>
            <w:bottom w:w="0" w:type="dxa"/>
          </w:tblCellMar>
        </w:tblPrEx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99536" w14:textId="77777777" w:rsidR="0075188B" w:rsidRDefault="004854EE">
            <w:pPr>
              <w:pStyle w:val="Standard"/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Frumuhimna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E0C9E" w14:textId="77777777" w:rsidR="0075188B" w:rsidRDefault="0075188B">
            <w:pPr>
              <w:pStyle w:val="Standard"/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</w:p>
          <w:p w14:paraId="6676AE43" w14:textId="77777777" w:rsidR="0075188B" w:rsidRDefault="0075188B">
            <w:pPr>
              <w:pStyle w:val="Standard"/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</w:p>
          <w:p w14:paraId="72082843" w14:textId="77777777" w:rsidR="0075188B" w:rsidRDefault="0075188B">
            <w:pPr>
              <w:pStyle w:val="Standard"/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D9012" w14:textId="77777777" w:rsidR="0075188B" w:rsidRDefault="0075188B">
            <w:pPr>
              <w:pStyle w:val="Standard"/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CD496" w14:textId="77777777" w:rsidR="0075188B" w:rsidRDefault="0075188B">
            <w:pPr>
              <w:pStyle w:val="Standard"/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188B" w14:paraId="17A1F05D" w14:textId="77777777">
        <w:tblPrEx>
          <w:tblCellMar>
            <w:top w:w="0" w:type="dxa"/>
            <w:bottom w:w="0" w:type="dxa"/>
          </w:tblCellMar>
        </w:tblPrEx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2D67" w14:textId="77777777" w:rsidR="0075188B" w:rsidRDefault="004854EE">
            <w:pPr>
              <w:pStyle w:val="Standard"/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Kjarni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BBC69" w14:textId="77777777" w:rsidR="0075188B" w:rsidRDefault="0075188B">
            <w:pPr>
              <w:pStyle w:val="Standard"/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</w:p>
          <w:p w14:paraId="1647C284" w14:textId="77777777" w:rsidR="0075188B" w:rsidRDefault="0075188B">
            <w:pPr>
              <w:pStyle w:val="Standard"/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E0889" w14:textId="77777777" w:rsidR="0075188B" w:rsidRDefault="0075188B">
            <w:pPr>
              <w:pStyle w:val="Standard"/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A4DA9" w14:textId="77777777" w:rsidR="0075188B" w:rsidRDefault="0075188B">
            <w:pPr>
              <w:pStyle w:val="Standard"/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188B" w14:paraId="6F68D016" w14:textId="77777777">
        <w:tblPrEx>
          <w:tblCellMar>
            <w:top w:w="0" w:type="dxa"/>
            <w:bottom w:w="0" w:type="dxa"/>
          </w:tblCellMar>
        </w:tblPrEx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EDA75" w14:textId="77777777" w:rsidR="0075188B" w:rsidRDefault="004854EE">
            <w:pPr>
              <w:pStyle w:val="Standard"/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Himnubundin frumulíffæri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F821A" w14:textId="77777777" w:rsidR="0075188B" w:rsidRDefault="0075188B">
            <w:pPr>
              <w:pStyle w:val="Standard"/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</w:p>
          <w:p w14:paraId="0C0ED519" w14:textId="77777777" w:rsidR="0075188B" w:rsidRDefault="0075188B">
            <w:pPr>
              <w:pStyle w:val="Standard"/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1D5A8" w14:textId="77777777" w:rsidR="0075188B" w:rsidRDefault="0075188B">
            <w:pPr>
              <w:pStyle w:val="Standard"/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E6300" w14:textId="77777777" w:rsidR="0075188B" w:rsidRDefault="0075188B">
            <w:pPr>
              <w:pStyle w:val="Standard"/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188B" w14:paraId="3BA47B91" w14:textId="77777777">
        <w:tblPrEx>
          <w:tblCellMar>
            <w:top w:w="0" w:type="dxa"/>
            <w:bottom w:w="0" w:type="dxa"/>
          </w:tblCellMar>
        </w:tblPrEx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3DB13" w14:textId="77777777" w:rsidR="0075188B" w:rsidRDefault="004854EE">
            <w:pPr>
              <w:pStyle w:val="Standard"/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Ríbósóm/netkorn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81DC6" w14:textId="77777777" w:rsidR="0075188B" w:rsidRDefault="0075188B">
            <w:pPr>
              <w:pStyle w:val="Standard"/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</w:p>
          <w:p w14:paraId="7A9B25C5" w14:textId="77777777" w:rsidR="0075188B" w:rsidRDefault="0075188B">
            <w:pPr>
              <w:pStyle w:val="Standard"/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4E589" w14:textId="77777777" w:rsidR="0075188B" w:rsidRDefault="0075188B">
            <w:pPr>
              <w:pStyle w:val="Standard"/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6930F" w14:textId="77777777" w:rsidR="0075188B" w:rsidRDefault="0075188B">
            <w:pPr>
              <w:pStyle w:val="Standard"/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02550B4" w14:textId="77777777" w:rsidR="0075188B" w:rsidRDefault="0075188B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</w:p>
    <w:sectPr w:rsidR="0075188B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B76CF" w14:textId="77777777" w:rsidR="004854EE" w:rsidRDefault="004854EE">
      <w:r>
        <w:separator/>
      </w:r>
    </w:p>
  </w:endnote>
  <w:endnote w:type="continuationSeparator" w:id="0">
    <w:p w14:paraId="1C49F40B" w14:textId="77777777" w:rsidR="004854EE" w:rsidRDefault="00485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28134" w14:textId="77777777" w:rsidR="004854EE" w:rsidRDefault="004854EE">
      <w:r>
        <w:rPr>
          <w:color w:val="000000"/>
        </w:rPr>
        <w:separator/>
      </w:r>
    </w:p>
  </w:footnote>
  <w:footnote w:type="continuationSeparator" w:id="0">
    <w:p w14:paraId="651695A4" w14:textId="77777777" w:rsidR="004854EE" w:rsidRDefault="00485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854AC"/>
    <w:multiLevelType w:val="multilevel"/>
    <w:tmpl w:val="151E994E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5188B"/>
    <w:rsid w:val="004854EE"/>
    <w:rsid w:val="0075188B"/>
    <w:rsid w:val="007D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F1668"/>
  <w15:docId w15:val="{074AE0B3-5186-40C9-970C-0EC55AB9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is-I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AF72A473E1054CBC47B7D3D9BC348F" ma:contentTypeVersion="12" ma:contentTypeDescription="Create a new document." ma:contentTypeScope="" ma:versionID="aabff07180ebd99eff1ef8ee11139438">
  <xsd:schema xmlns:xsd="http://www.w3.org/2001/XMLSchema" xmlns:xs="http://www.w3.org/2001/XMLSchema" xmlns:p="http://schemas.microsoft.com/office/2006/metadata/properties" xmlns:ns2="4751a887-d083-4936-a99f-c046ed765e55" xmlns:ns3="3ea59ddd-d87a-41d9-beed-08bec16ce105" targetNamespace="http://schemas.microsoft.com/office/2006/metadata/properties" ma:root="true" ma:fieldsID="05a2a76ec97a9ac841dc2017643dfde9" ns2:_="" ns3:_="">
    <xsd:import namespace="4751a887-d083-4936-a99f-c046ed765e55"/>
    <xsd:import namespace="3ea59ddd-d87a-41d9-beed-08bec16ce1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1a887-d083-4936-a99f-c046ed765e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59ddd-d87a-41d9-beed-08bec16ce10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361065-F7BD-439C-876D-E19B375E459E}"/>
</file>

<file path=customXml/itemProps2.xml><?xml version="1.0" encoding="utf-8"?>
<ds:datastoreItem xmlns:ds="http://schemas.openxmlformats.org/officeDocument/2006/customXml" ds:itemID="{5475DAA6-8D9D-49EB-A304-8F2F93567E74}"/>
</file>

<file path=customXml/itemProps3.xml><?xml version="1.0" encoding="utf-8"?>
<ds:datastoreItem xmlns:ds="http://schemas.openxmlformats.org/officeDocument/2006/customXml" ds:itemID="{4DEF87FF-45FC-4077-B802-F6C7C28D9F0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Ellen Magnúsdóttir</cp:lastModifiedBy>
  <cp:revision>2</cp:revision>
  <cp:lastPrinted>2016-10-06T13:29:00Z</cp:lastPrinted>
  <dcterms:created xsi:type="dcterms:W3CDTF">2020-01-22T20:33:00Z</dcterms:created>
  <dcterms:modified xsi:type="dcterms:W3CDTF">2020-01-22T20:33:00Z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0x0101007DAF72A473E1054CBC47B7D3D9BC348F</vt:lpwstr>
  </property>
</Properties>
</file>